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0A7" w14:textId="4716E499" w:rsidR="00453589" w:rsidRDefault="003F10F3" w:rsidP="00453589">
      <w:pPr>
        <w:pStyle w:val="Title"/>
        <w:rPr>
          <w:lang w:val="en-US"/>
        </w:rPr>
      </w:pPr>
      <w:r>
        <w:rPr>
          <w:lang w:val="en-US"/>
        </w:rPr>
        <w:t>Mobile Application Environments</w:t>
      </w:r>
    </w:p>
    <w:p w14:paraId="6BCC4E7B" w14:textId="6FDA6965" w:rsidR="00453589" w:rsidRDefault="003F10F3" w:rsidP="00453589">
      <w:pPr>
        <w:pStyle w:val="Subtitle"/>
        <w:rPr>
          <w:lang w:val="en-US"/>
        </w:rPr>
      </w:pPr>
      <w:r>
        <w:rPr>
          <w:lang w:val="en-US"/>
        </w:rPr>
        <w:t xml:space="preserve">To ease the process of testing and development, I have created three environments. </w:t>
      </w:r>
    </w:p>
    <w:p w14:paraId="17EBC065" w14:textId="77777777" w:rsidR="00453589" w:rsidRPr="00453589" w:rsidRDefault="00453589" w:rsidP="00453589">
      <w:pPr>
        <w:rPr>
          <w:lang w:val="en-US"/>
        </w:rPr>
      </w:pPr>
    </w:p>
    <w:p w14:paraId="4A4091F9" w14:textId="734871C4" w:rsidR="00453589" w:rsidRPr="000D124D" w:rsidRDefault="000D124D" w:rsidP="00453589">
      <w:pPr>
        <w:pStyle w:val="Heading1"/>
        <w:spacing w:line="276" w:lineRule="auto"/>
        <w:rPr>
          <w:b/>
          <w:bCs/>
          <w:color w:val="auto"/>
          <w:lang w:val="en-US"/>
        </w:rPr>
      </w:pPr>
      <w:r w:rsidRPr="000D124D">
        <w:rPr>
          <w:b/>
          <w:bCs/>
          <w:color w:val="auto"/>
          <w:lang w:val="en-US"/>
        </w:rPr>
        <w:t>Mock</w:t>
      </w:r>
    </w:p>
    <w:p w14:paraId="131609C3" w14:textId="74699008" w:rsidR="00453589" w:rsidRDefault="000D124D" w:rsidP="00453589">
      <w:pPr>
        <w:rPr>
          <w:lang w:val="en-US"/>
        </w:rPr>
      </w:pPr>
      <w:r>
        <w:rPr>
          <w:lang w:val="en-US"/>
        </w:rPr>
        <w:t xml:space="preserve">The application is in mock mode, meaning you do not have to input all the fields to advance to next screen. You can press buttons to navigate through the app. </w:t>
      </w:r>
      <w:r w:rsidR="00453589">
        <w:rPr>
          <w:lang w:val="en-US"/>
        </w:rPr>
        <w:t xml:space="preserve"> </w:t>
      </w:r>
    </w:p>
    <w:p w14:paraId="10C76C1C" w14:textId="77777777" w:rsidR="00AE5BE9" w:rsidRDefault="00AE5BE9" w:rsidP="00453589">
      <w:pPr>
        <w:rPr>
          <w:lang w:val="en-US"/>
        </w:rPr>
      </w:pPr>
    </w:p>
    <w:p w14:paraId="6D64576A" w14:textId="23B084F6" w:rsidR="00AE5BE9" w:rsidRDefault="00AE5BE9" w:rsidP="00AE5BE9">
      <w:pPr>
        <w:jc w:val="center"/>
        <w:rPr>
          <w:lang w:val="en-US"/>
        </w:rPr>
      </w:pPr>
      <w:r w:rsidRPr="00AE5B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F830F5" wp14:editId="617A1625">
                <wp:simplePos x="0" y="0"/>
                <wp:positionH relativeFrom="column">
                  <wp:posOffset>3738699</wp:posOffset>
                </wp:positionH>
                <wp:positionV relativeFrom="paragraph">
                  <wp:posOffset>1881868</wp:posOffset>
                </wp:positionV>
                <wp:extent cx="2279650" cy="1122045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3819" w14:textId="3E463720" w:rsidR="00AE5BE9" w:rsidRDefault="00AE5BE9">
                            <w:r>
                              <w:rPr>
                                <w:lang w:val="en-US"/>
                              </w:rPr>
                              <w:t>When app is MOCK mode, this badge will show, you can click to hide this badge.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F830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148.2pt;width:179.5pt;height:88.35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" stroked="f">
                <v:textbox style="mso-fit-shape-to-text:t">
                  <w:txbxContent>
                    <w:p w14:paraId="47343819" w14:textId="3E463720" w:rsidR="00AE5BE9" w:rsidRDefault="00AE5BE9">
                      <w:r>
                        <w:rPr>
                          <w:lang w:val="en-US"/>
                        </w:rPr>
                        <w:t>When app is MOCK mode, this badge will show, you can click to hide this badge.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07CE5" wp14:editId="4389ED67">
                <wp:simplePos x="0" y="0"/>
                <wp:positionH relativeFrom="column">
                  <wp:posOffset>3458936</wp:posOffset>
                </wp:positionH>
                <wp:positionV relativeFrom="paragraph">
                  <wp:posOffset>2020751</wp:posOffset>
                </wp:positionV>
                <wp:extent cx="345621" cy="299358"/>
                <wp:effectExtent l="38100" t="0" r="16510" b="10096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621" cy="2993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028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72.35pt;margin-top:159.1pt;width:27.2pt;height:23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D459E8" wp14:editId="34852F05">
            <wp:extent cx="1292679" cy="279696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3" cy="284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A8BC" w14:textId="77777777" w:rsidR="00AE5BE9" w:rsidRDefault="00AE5BE9" w:rsidP="00AE5BE9">
      <w:pPr>
        <w:jc w:val="center"/>
        <w:rPr>
          <w:lang w:val="en-US"/>
        </w:rPr>
      </w:pPr>
    </w:p>
    <w:p w14:paraId="4F813716" w14:textId="0BACF837" w:rsidR="00453589" w:rsidRPr="000D124D" w:rsidRDefault="000D124D" w:rsidP="00453589">
      <w:pPr>
        <w:pStyle w:val="Heading1"/>
        <w:spacing w:line="276" w:lineRule="auto"/>
        <w:rPr>
          <w:b/>
          <w:bCs/>
          <w:color w:val="auto"/>
          <w:lang w:val="en-US"/>
        </w:rPr>
      </w:pPr>
      <w:r w:rsidRPr="000D124D">
        <w:rPr>
          <w:b/>
          <w:bCs/>
          <w:color w:val="auto"/>
          <w:lang w:val="en-US"/>
        </w:rPr>
        <w:t>Development - DEV</w:t>
      </w:r>
    </w:p>
    <w:p w14:paraId="2F49EC0E" w14:textId="45AAB68B" w:rsidR="00453589" w:rsidRDefault="000D124D" w:rsidP="00453589">
      <w:pPr>
        <w:rPr>
          <w:lang w:val="en-US"/>
        </w:rPr>
      </w:pPr>
      <w:r>
        <w:rPr>
          <w:lang w:val="en-US"/>
        </w:rPr>
        <w:t>The application is purely functional, but it is connected to development database, so that malfunctions do not corrupt the production data.</w:t>
      </w:r>
      <w:r w:rsidR="00453589">
        <w:rPr>
          <w:lang w:val="en-US"/>
        </w:rPr>
        <w:t xml:space="preserve"> </w:t>
      </w:r>
    </w:p>
    <w:p w14:paraId="41F199CC" w14:textId="3A3D999F" w:rsidR="00453589" w:rsidRPr="000D124D" w:rsidRDefault="000D124D" w:rsidP="00453589">
      <w:pPr>
        <w:pStyle w:val="Heading1"/>
        <w:spacing w:line="276" w:lineRule="auto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Production - PROD</w:t>
      </w:r>
    </w:p>
    <w:p w14:paraId="34FE38CA" w14:textId="3AFF8E99" w:rsidR="00453589" w:rsidRPr="00453589" w:rsidRDefault="000D124D" w:rsidP="00453589">
      <w:pPr>
        <w:rPr>
          <w:lang w:val="en-US"/>
        </w:rPr>
      </w:pPr>
      <w:r>
        <w:rPr>
          <w:lang w:val="en-US"/>
        </w:rPr>
        <w:t xml:space="preserve">The application is connected to production server and real data. Only stable code should be in PROD mode. </w:t>
      </w:r>
    </w:p>
    <w:p w14:paraId="17D57520" w14:textId="77777777" w:rsidR="00453589" w:rsidRDefault="00453589" w:rsidP="00453589">
      <w:pPr>
        <w:rPr>
          <w:lang w:val="en-US"/>
        </w:rPr>
      </w:pPr>
    </w:p>
    <w:p w14:paraId="72FB1AFF" w14:textId="77777777" w:rsidR="00764AED" w:rsidRDefault="00764AED" w:rsidP="00453589">
      <w:pPr>
        <w:rPr>
          <w:lang w:val="en-US"/>
        </w:rPr>
      </w:pPr>
    </w:p>
    <w:p w14:paraId="2647A8B1" w14:textId="77777777" w:rsidR="00764AED" w:rsidRDefault="00764AED" w:rsidP="00453589">
      <w:pPr>
        <w:rPr>
          <w:lang w:val="en-US"/>
        </w:rPr>
      </w:pPr>
    </w:p>
    <w:p w14:paraId="261F521D" w14:textId="77777777" w:rsidR="00764AED" w:rsidRDefault="00764AED" w:rsidP="00453589">
      <w:pPr>
        <w:rPr>
          <w:lang w:val="en-US"/>
        </w:rPr>
      </w:pPr>
    </w:p>
    <w:p w14:paraId="1A9DE4C6" w14:textId="77777777" w:rsidR="00764AED" w:rsidRDefault="00764AED" w:rsidP="00453589">
      <w:pPr>
        <w:rPr>
          <w:lang w:val="en-US"/>
        </w:rPr>
      </w:pPr>
    </w:p>
    <w:p w14:paraId="365E4949" w14:textId="77777777" w:rsidR="00764AED" w:rsidRDefault="00764AED" w:rsidP="00453589">
      <w:pPr>
        <w:rPr>
          <w:lang w:val="en-US"/>
        </w:rPr>
      </w:pPr>
    </w:p>
    <w:p w14:paraId="0F1D4A63" w14:textId="77777777" w:rsidR="00764AED" w:rsidRDefault="00764AED" w:rsidP="00453589">
      <w:pPr>
        <w:rPr>
          <w:lang w:val="en-US"/>
        </w:rPr>
      </w:pPr>
    </w:p>
    <w:sectPr w:rsidR="00764A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1D4F" w14:textId="77777777" w:rsidR="00A37DB4" w:rsidRDefault="00A37DB4" w:rsidP="00453589">
      <w:pPr>
        <w:spacing w:after="0" w:line="240" w:lineRule="auto"/>
      </w:pPr>
      <w:r>
        <w:separator/>
      </w:r>
    </w:p>
  </w:endnote>
  <w:endnote w:type="continuationSeparator" w:id="0">
    <w:p w14:paraId="33177731" w14:textId="77777777" w:rsidR="00A37DB4" w:rsidRDefault="00A37DB4" w:rsidP="0045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2C14" w14:textId="77777777" w:rsidR="00764AED" w:rsidRPr="00764AED" w:rsidRDefault="00764AED" w:rsidP="00764AE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909381" wp14:editId="2677A97C">
              <wp:simplePos x="0" y="0"/>
              <wp:positionH relativeFrom="column">
                <wp:posOffset>3935730</wp:posOffset>
              </wp:positionH>
              <wp:positionV relativeFrom="paragraph">
                <wp:posOffset>-145415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DC9EB" w14:textId="77777777" w:rsidR="00764AED" w:rsidRDefault="00764AED" w:rsidP="00764AED">
                          <w:pPr>
                            <w:pStyle w:val="Foo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Sheharyar Shahid</w:t>
                          </w:r>
                        </w:p>
                        <w:p w14:paraId="41282E56" w14:textId="77777777" w:rsidR="00764AED" w:rsidRPr="00764AED" w:rsidRDefault="00764AED" w:rsidP="00764AED">
                          <w:pPr>
                            <w:pStyle w:val="Foo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shahid.sheharyar@toptal.com</w:t>
                          </w:r>
                        </w:p>
                        <w:p w14:paraId="3D867DA6" w14:textId="77777777" w:rsidR="00764AED" w:rsidRDefault="00764AE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90938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9.9pt;margin-top:-11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MQqV/vhAAAACwEAAA8AAAAAAAAAAAAAAAAAewQAAGRycy9kb3du&#10;cmV2LnhtbFBLBQYAAAAABAAEAPMAAACJBQAAAAA=&#10;" stroked="f">
              <v:textbox style="mso-fit-shape-to-text:t">
                <w:txbxContent>
                  <w:p w14:paraId="57ADC9EB" w14:textId="77777777" w:rsidR="00764AED" w:rsidRDefault="00764AED" w:rsidP="00764AED">
                    <w:pPr>
                      <w:pStyle w:val="Foo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Sheharyar Shahid</w:t>
                    </w:r>
                  </w:p>
                  <w:p w14:paraId="41282E56" w14:textId="77777777" w:rsidR="00764AED" w:rsidRPr="00764AED" w:rsidRDefault="00764AED" w:rsidP="00764AED">
                    <w:pPr>
                      <w:pStyle w:val="Foo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shahid.sheharyar@toptal.com</w:t>
                    </w:r>
                  </w:p>
                  <w:p w14:paraId="3D867DA6" w14:textId="77777777" w:rsidR="00764AED" w:rsidRDefault="00764AED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75A0" w14:textId="77777777" w:rsidR="00A37DB4" w:rsidRDefault="00A37DB4" w:rsidP="00453589">
      <w:pPr>
        <w:spacing w:after="0" w:line="240" w:lineRule="auto"/>
      </w:pPr>
      <w:r>
        <w:separator/>
      </w:r>
    </w:p>
  </w:footnote>
  <w:footnote w:type="continuationSeparator" w:id="0">
    <w:p w14:paraId="6B39D8E2" w14:textId="77777777" w:rsidR="00A37DB4" w:rsidRDefault="00A37DB4" w:rsidP="00453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3"/>
    <w:rsid w:val="000843A0"/>
    <w:rsid w:val="000D124D"/>
    <w:rsid w:val="003F10F3"/>
    <w:rsid w:val="00453589"/>
    <w:rsid w:val="00764AED"/>
    <w:rsid w:val="009B5428"/>
    <w:rsid w:val="00A37DB4"/>
    <w:rsid w:val="00A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2149C"/>
  <w15:chartTrackingRefBased/>
  <w15:docId w15:val="{A6E796FD-C69A-4E4A-B1BA-CC74FA8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358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535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58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3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3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89"/>
  </w:style>
  <w:style w:type="paragraph" w:styleId="Footer">
    <w:name w:val="footer"/>
    <w:basedOn w:val="Normal"/>
    <w:link w:val="FooterChar"/>
    <w:uiPriority w:val="99"/>
    <w:unhideWhenUsed/>
    <w:rsid w:val="00453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ha\OneDrive\Documents\Custom%20Office%20Templates\Simpl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Document</Template>
  <TotalTime>57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Mock</vt:lpstr>
      <vt:lpstr>Development - DEV</vt:lpstr>
      <vt:lpstr>Production - PROD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Shahid</dc:creator>
  <cp:keywords/>
  <dc:description/>
  <cp:lastModifiedBy>Sheharyar Shahid</cp:lastModifiedBy>
  <cp:revision>1</cp:revision>
  <dcterms:created xsi:type="dcterms:W3CDTF">2022-10-02T05:36:00Z</dcterms:created>
  <dcterms:modified xsi:type="dcterms:W3CDTF">2022-10-02T06:33:00Z</dcterms:modified>
</cp:coreProperties>
</file>